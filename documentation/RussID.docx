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3A11" w14:textId="552A5FAE" w:rsidR="00000000" w:rsidRPr="005403A0" w:rsidRDefault="005403A0" w:rsidP="00FF78FE">
      <w:pPr>
        <w:pStyle w:val="1"/>
        <w:jc w:val="center"/>
        <w:rPr>
          <w:rFonts w:eastAsia="Times New Roman"/>
        </w:rPr>
      </w:pPr>
      <w:r>
        <w:rPr>
          <w:rFonts w:eastAsia="Times New Roman"/>
        </w:rPr>
        <w:t xml:space="preserve">ПРОЕКТ </w:t>
      </w:r>
      <w:r>
        <w:rPr>
          <w:rFonts w:eastAsia="Times New Roman"/>
          <w:lang w:val="en-US"/>
        </w:rPr>
        <w:t>RussID</w:t>
      </w:r>
    </w:p>
    <w:p w14:paraId="12F36687" w14:textId="4A9F882A" w:rsidR="00C719D5" w:rsidRDefault="0069405D" w:rsidP="00FF78FE">
      <w:pPr>
        <w:pStyle w:val="a3"/>
        <w:jc w:val="both"/>
      </w:pPr>
      <w:r>
        <w:t xml:space="preserve">RussID </w:t>
      </w:r>
      <w:r w:rsidR="00C719D5">
        <w:t>— это</w:t>
      </w:r>
      <w:r>
        <w:t xml:space="preserve"> </w:t>
      </w:r>
      <w:r w:rsidR="00C719D5">
        <w:t>облачный сервис</w:t>
      </w:r>
      <w:r>
        <w:rPr>
          <w:color w:val="000000"/>
        </w:rPr>
        <w:t xml:space="preserve"> </w:t>
      </w:r>
      <w:r w:rsidR="00C719D5">
        <w:rPr>
          <w:color w:val="000000"/>
        </w:rPr>
        <w:t>добровольной</w:t>
      </w:r>
      <w:r>
        <w:rPr>
          <w:color w:val="000000"/>
        </w:rPr>
        <w:t xml:space="preserve"> </w:t>
      </w:r>
      <w:r>
        <w:rPr>
          <w:color w:val="000000"/>
        </w:rPr>
        <w:t xml:space="preserve">идентификации </w:t>
      </w:r>
      <w:r w:rsidR="00C719D5">
        <w:rPr>
          <w:color w:val="000000"/>
        </w:rPr>
        <w:t>пользователей интернета</w:t>
      </w:r>
      <w:r>
        <w:rPr>
          <w:color w:val="000000"/>
        </w:rPr>
        <w:t xml:space="preserve"> и оператор безопасного</w:t>
      </w:r>
      <w:r w:rsidR="00C719D5">
        <w:rPr>
          <w:color w:val="000000"/>
        </w:rPr>
        <w:t>, дистанционного</w:t>
      </w:r>
      <w:r>
        <w:rPr>
          <w:color w:val="000000"/>
        </w:rPr>
        <w:t xml:space="preserve"> обмена личными данными</w:t>
      </w:r>
      <w:r>
        <w:t xml:space="preserve">. Инициатор проекта выступает </w:t>
      </w:r>
      <w:r>
        <w:t>в роли оператора данных, предоставляя</w:t>
      </w:r>
      <w:r w:rsidR="00C719D5">
        <w:t xml:space="preserve">, с одной стороны, </w:t>
      </w:r>
      <w:r>
        <w:t>пользователем систему для безопасной передачи и подтверждения личных данных</w:t>
      </w:r>
      <w:r w:rsidR="00C719D5">
        <w:t xml:space="preserve"> и возможность их проверки и верификации с другой стороны. </w:t>
      </w:r>
    </w:p>
    <w:p w14:paraId="653796B0" w14:textId="77777777" w:rsidR="005403A0" w:rsidRDefault="005403A0" w:rsidP="00FF78FE">
      <w:pPr>
        <w:pStyle w:val="a3"/>
        <w:jc w:val="both"/>
      </w:pPr>
    </w:p>
    <w:p w14:paraId="38822037" w14:textId="77777777" w:rsidR="00000000" w:rsidRDefault="0069405D" w:rsidP="00FF78FE">
      <w:pPr>
        <w:pStyle w:val="a3"/>
        <w:jc w:val="both"/>
      </w:pPr>
      <w:r>
        <w:rPr>
          <w:rStyle w:val="a4"/>
        </w:rPr>
        <w:t>ЦЕЛЬ ПРОЕКТА:</w:t>
      </w:r>
    </w:p>
    <w:p w14:paraId="731AAB74" w14:textId="77777777" w:rsidR="00000000" w:rsidRDefault="0069405D" w:rsidP="00FF78FE">
      <w:pPr>
        <w:pStyle w:val="a3"/>
        <w:jc w:val="both"/>
      </w:pPr>
      <w:r>
        <w:t>Предоставить пользователям сервис, позволяющий снизить риски связанные с подтверждением личности в интернете и предложить нов</w:t>
      </w:r>
      <w:r>
        <w:t>ый, безопасный способ обмена персональными данными. Дополнительным функционалом системы должна стать система уведомления о использовании личных данных посторонними. </w:t>
      </w:r>
    </w:p>
    <w:p w14:paraId="61307A4C" w14:textId="52558F55" w:rsidR="00000000" w:rsidRDefault="0069405D" w:rsidP="00FF78FE">
      <w:pPr>
        <w:pStyle w:val="a3"/>
        <w:jc w:val="both"/>
      </w:pPr>
      <w:r>
        <w:t>Пользователи должны получить возможность комфортно подтвердить свою личность и использоват</w:t>
      </w:r>
      <w:r>
        <w:t>ь, в дальнейшем, единый идентификатор, вместо заполнения различных форм и отправки цифровых копий документов. </w:t>
      </w:r>
    </w:p>
    <w:p w14:paraId="37689781" w14:textId="77777777" w:rsidR="00F34A01" w:rsidRDefault="00F34A01" w:rsidP="00FF78FE">
      <w:pPr>
        <w:pStyle w:val="a3"/>
        <w:jc w:val="both"/>
      </w:pPr>
    </w:p>
    <w:p w14:paraId="3779BC82" w14:textId="5ACDB753" w:rsidR="005403A0" w:rsidRDefault="005403A0" w:rsidP="00FF78FE">
      <w:pPr>
        <w:pStyle w:val="a3"/>
        <w:jc w:val="both"/>
        <w:rPr>
          <w:lang w:val="en-US"/>
        </w:rPr>
      </w:pPr>
      <w:r w:rsidRPr="005403A0">
        <w:rPr>
          <w:b/>
          <w:bCs/>
        </w:rPr>
        <w:t>ПРОБЛЕМА</w:t>
      </w:r>
      <w:r>
        <w:rPr>
          <w:lang w:val="en-US"/>
        </w:rPr>
        <w:t>:</w:t>
      </w:r>
    </w:p>
    <w:p w14:paraId="20FEDF5E" w14:textId="428911B8" w:rsidR="005403A0" w:rsidRDefault="005403A0" w:rsidP="00FF78FE">
      <w:pPr>
        <w:pStyle w:val="a3"/>
        <w:jc w:val="both"/>
      </w:pPr>
      <w:r>
        <w:t xml:space="preserve">В настоящее время неуклонно растет количество сделок, проводимых удаленно, по средствам интернет ресурсов. Оказание услуг, купля – продажа, обмен, являются одними из самых популярных операций в интернете. Эти слуги неизбежно связаны с взаимными расчетами и тут, за счёт формата проведения таких сделок в интернете, появляется почва для мошеннических действий. Пользователь не может знать у кого он заказывает услугу или покупает товар. Проверка информации и контрагента возлагается непосредственно на пользователя. Каждый участник сделки вынужден самостоятельно придумывать средства собственной защиты. При этом, </w:t>
      </w:r>
      <w:r w:rsidR="00FE0E31">
        <w:t xml:space="preserve">чаще всего сделки приходится проводить либо вообще на доверии, где Учетная запись 1 вступает во взаимодействие с Учетной записью 2 и остается неизвестным, какие реальные лица скрываются за этими учетными записями. В другом случае пользователи в открытом и незащищенном виде обмениваются электронными версиями удостоверяющих данных документов, кредитными картами и подвергаются опасности неправомерного использования этих данных. </w:t>
      </w:r>
    </w:p>
    <w:p w14:paraId="1F79A23A" w14:textId="18515181" w:rsidR="00F34A01" w:rsidRDefault="00F34A01" w:rsidP="00FF78FE">
      <w:pPr>
        <w:pStyle w:val="a3"/>
        <w:jc w:val="both"/>
      </w:pPr>
    </w:p>
    <w:p w14:paraId="02B091D1" w14:textId="7C35DEF8" w:rsidR="00F34A01" w:rsidRDefault="00F34A01" w:rsidP="00FF78FE">
      <w:pPr>
        <w:pStyle w:val="a3"/>
        <w:jc w:val="both"/>
      </w:pPr>
    </w:p>
    <w:p w14:paraId="39B7CAC1" w14:textId="77777777" w:rsidR="00403FEF" w:rsidRDefault="00403FEF" w:rsidP="00FF78FE">
      <w:pPr>
        <w:pStyle w:val="a3"/>
        <w:jc w:val="both"/>
      </w:pPr>
    </w:p>
    <w:p w14:paraId="1D648791" w14:textId="77777777" w:rsidR="00403FEF" w:rsidRDefault="00403FEF" w:rsidP="00FF78FE">
      <w:pPr>
        <w:pStyle w:val="a3"/>
        <w:jc w:val="both"/>
      </w:pPr>
    </w:p>
    <w:p w14:paraId="1F9ED976" w14:textId="1ABE9B9D" w:rsidR="00FE0E31" w:rsidRPr="00F34A01" w:rsidRDefault="00FE0E31" w:rsidP="00FF78FE">
      <w:pPr>
        <w:pStyle w:val="a3"/>
        <w:jc w:val="both"/>
        <w:rPr>
          <w:b/>
          <w:bCs/>
        </w:rPr>
      </w:pPr>
      <w:r w:rsidRPr="00F34A01">
        <w:rPr>
          <w:b/>
          <w:bCs/>
        </w:rPr>
        <w:lastRenderedPageBreak/>
        <w:t>Итог</w:t>
      </w:r>
      <w:r w:rsidRPr="00F34A01">
        <w:rPr>
          <w:b/>
          <w:bCs/>
          <w:lang w:val="en-US"/>
        </w:rPr>
        <w:t>:</w:t>
      </w:r>
    </w:p>
    <w:p w14:paraId="661108F1" w14:textId="44D45174" w:rsidR="00FE0E31" w:rsidRDefault="00FE0E31" w:rsidP="00FF78FE">
      <w:pPr>
        <w:pStyle w:val="a3"/>
        <w:numPr>
          <w:ilvl w:val="0"/>
          <w:numId w:val="5"/>
        </w:numPr>
        <w:jc w:val="both"/>
      </w:pPr>
      <w:r w:rsidRPr="00FE0E31">
        <w:t xml:space="preserve">90% </w:t>
      </w:r>
      <w:r>
        <w:t xml:space="preserve">сделок в интернете осуществляются не между физическими лицами, а между Никнеймами или учетными записями в интернете исключительно на доверии, основываясь в </w:t>
      </w:r>
      <w:r w:rsidR="00C02023">
        <w:t>лучшем</w:t>
      </w:r>
      <w:r>
        <w:t xml:space="preserve"> случае, на внутреннем рейтинге доверия онлайн сервисов и отзывах, которые легко подделать</w:t>
      </w:r>
      <w:r w:rsidRPr="00FE0E31">
        <w:t>;</w:t>
      </w:r>
    </w:p>
    <w:p w14:paraId="54C2F4D7" w14:textId="1107749B" w:rsidR="00FE0E31" w:rsidRDefault="00FE0E31" w:rsidP="00FF78FE">
      <w:pPr>
        <w:pStyle w:val="a3"/>
        <w:numPr>
          <w:ilvl w:val="0"/>
          <w:numId w:val="5"/>
        </w:numPr>
        <w:jc w:val="both"/>
      </w:pPr>
      <w:r>
        <w:t>Пользователи не могут быть уверены кто скрывается за учетной записью в интернете или за никнеймом другого пользователя</w:t>
      </w:r>
      <w:r w:rsidRPr="00FE0E31">
        <w:t>;</w:t>
      </w:r>
    </w:p>
    <w:p w14:paraId="4876E4E7" w14:textId="25064CDA" w:rsidR="00FE0E31" w:rsidRDefault="00FE0E31" w:rsidP="00FF78FE">
      <w:pPr>
        <w:pStyle w:val="a3"/>
        <w:numPr>
          <w:ilvl w:val="0"/>
          <w:numId w:val="5"/>
        </w:numPr>
        <w:jc w:val="both"/>
      </w:pPr>
      <w:r>
        <w:t>Даже при раскрытии персональных данных и отправки электронных версий документов нельзя быть уверенным, что они принадлежат человеку, скрывающемуся за учетной, запью контрагента</w:t>
      </w:r>
      <w:r w:rsidRPr="00FE0E31">
        <w:t>;</w:t>
      </w:r>
    </w:p>
    <w:p w14:paraId="1E3C9658" w14:textId="7DBF0D8D" w:rsidR="00FE0E31" w:rsidRDefault="00FE0E31" w:rsidP="00FF78FE">
      <w:pPr>
        <w:pStyle w:val="a3"/>
        <w:numPr>
          <w:ilvl w:val="0"/>
          <w:numId w:val="5"/>
        </w:numPr>
        <w:jc w:val="both"/>
      </w:pPr>
      <w:r>
        <w:t>Электронные копии документов, к примеру, сканы паспортов, легко купить в интернете и использовать в мошеннических целях</w:t>
      </w:r>
      <w:r w:rsidRPr="00FE0E31">
        <w:t>;</w:t>
      </w:r>
    </w:p>
    <w:p w14:paraId="2577C991" w14:textId="73299404" w:rsidR="00FE0E31" w:rsidRDefault="00FE0E31" w:rsidP="00FF78FE">
      <w:pPr>
        <w:pStyle w:val="a3"/>
        <w:numPr>
          <w:ilvl w:val="0"/>
          <w:numId w:val="5"/>
        </w:numPr>
        <w:jc w:val="both"/>
      </w:pPr>
      <w:r>
        <w:t>Обмениваясь электронными версиями своих документов, пользователи подвергают свои данные риску кражи и их неправомерного использования третьими лицами</w:t>
      </w:r>
      <w:r w:rsidRPr="00FE0E31">
        <w:t>;</w:t>
      </w:r>
    </w:p>
    <w:p w14:paraId="2A2C443E" w14:textId="53A3F467" w:rsidR="00F34A01" w:rsidRDefault="00FE0E31" w:rsidP="00FF78FE">
      <w:pPr>
        <w:pStyle w:val="a3"/>
        <w:numPr>
          <w:ilvl w:val="0"/>
          <w:numId w:val="5"/>
        </w:numPr>
        <w:jc w:val="both"/>
      </w:pPr>
      <w:r>
        <w:t>Пользователи не имеют возможности проверить полученные данные в полной мере, а проверка по открытым базам занимает время и по отдельности не даёт полной картины и безопасности</w:t>
      </w:r>
      <w:r w:rsidRPr="00FE0E31">
        <w:t>;</w:t>
      </w:r>
    </w:p>
    <w:p w14:paraId="596AAFBD" w14:textId="77777777" w:rsidR="00F34A01" w:rsidRDefault="00F34A01" w:rsidP="00FF78FE">
      <w:pPr>
        <w:pStyle w:val="a3"/>
        <w:jc w:val="both"/>
      </w:pPr>
    </w:p>
    <w:p w14:paraId="4259FB38" w14:textId="277B5E79" w:rsidR="00FE0E31" w:rsidRPr="00C02023" w:rsidRDefault="00C02023" w:rsidP="00FF78FE">
      <w:pPr>
        <w:pStyle w:val="a3"/>
        <w:jc w:val="both"/>
      </w:pPr>
      <w:r w:rsidRPr="00C02023">
        <w:rPr>
          <w:b/>
          <w:bCs/>
        </w:rPr>
        <w:t>РЕШЕНИЕ</w:t>
      </w:r>
      <w:r w:rsidRPr="00C02023">
        <w:t>:</w:t>
      </w:r>
    </w:p>
    <w:p w14:paraId="229F0481" w14:textId="04409C33" w:rsidR="00636D70" w:rsidRDefault="00C02023" w:rsidP="00FF78FE">
      <w:pPr>
        <w:pStyle w:val="a3"/>
        <w:jc w:val="both"/>
      </w:pPr>
      <w:r>
        <w:t>Единый облачный сервис, который будет выступать провайдером личных данных</w:t>
      </w:r>
      <w:r w:rsidR="00717731">
        <w:t xml:space="preserve"> и будет являться посредником между двумя пользователями, подтверждая их личности, выполняя возможные проверки предоставленных данных </w:t>
      </w:r>
      <w:r w:rsidR="00636D70">
        <w:t xml:space="preserve">и предоставляя пользователям отчет о её результатах. Наш сервис подразумевает не только точечную проверку конкретного документа, а </w:t>
      </w:r>
      <w:r w:rsidR="008E2CFF">
        <w:t xml:space="preserve">кросс-проверку всей совокупности данных о человеке и индекса его надежности. </w:t>
      </w:r>
    </w:p>
    <w:p w14:paraId="2B07454F" w14:textId="6640251B" w:rsidR="004E3D4B" w:rsidRDefault="008E2CFF" w:rsidP="00FF78FE">
      <w:pPr>
        <w:pStyle w:val="a3"/>
        <w:jc w:val="both"/>
      </w:pPr>
      <w:r>
        <w:t xml:space="preserve">Наша цель избавить пользователей от необходимости обмена реальными документами, которые украсть и использовать без ведома владельца. Сервис покажет, что пользователь загрузил свой паспорт и прошел его проверку, подтвердил номер телефона, данные кредитной карты и другие документы, но не покажет сам документ. </w:t>
      </w:r>
      <w:r w:rsidR="006C7978">
        <w:t>Данные документа, к примеру номер паспорта или кредитной карты, владелец сможет открыть внутри сервиса по запросу своего контрагента.</w:t>
      </w:r>
    </w:p>
    <w:p w14:paraId="4A5AE7F8" w14:textId="53E3F007" w:rsidR="00403FEF" w:rsidRDefault="004E3D4B" w:rsidP="00FF78FE">
      <w:pPr>
        <w:pStyle w:val="a3"/>
        <w:jc w:val="both"/>
      </w:pPr>
      <w:r>
        <w:t>Сервис подразумевает внутренний рейтинг надежности человека, который</w:t>
      </w:r>
      <w:r>
        <w:tab/>
        <w:t xml:space="preserve"> будет формироваться из расчета результатов пройденных проверок (к примеру, розыск МВД, база судебных приставов и т. п.), времени пребывании человека в сервисе, </w:t>
      </w:r>
      <w:r w:rsidR="00A54684">
        <w:t>количестве жалоб и открытых разбирательств.</w:t>
      </w:r>
      <w:bookmarkStart w:id="0" w:name="_GoBack"/>
      <w:bookmarkEnd w:id="0"/>
    </w:p>
    <w:p w14:paraId="0F219040" w14:textId="7EC5A6B3" w:rsidR="00A54684" w:rsidRDefault="00A54684" w:rsidP="00FF78FE">
      <w:pPr>
        <w:pStyle w:val="a3"/>
        <w:jc w:val="both"/>
      </w:pPr>
      <w:r>
        <w:t xml:space="preserve">Наше сервис не выступает гарантом самой сделки, качества товара и услуги. Мы выступаем гарантом того, что выполнили все разрешенные законодательством проверки личности человека, собрали наиболее полные данные о нём (с его разрешения) и готовы передать их </w:t>
      </w:r>
      <w:r w:rsidR="00216B29">
        <w:t xml:space="preserve">следственным органам в случае совершения преступления, мошеннических или любых других, противоправных действий. </w:t>
      </w:r>
    </w:p>
    <w:p w14:paraId="46E0DC14" w14:textId="506897BA" w:rsidR="004E3D4B" w:rsidRDefault="00216B29" w:rsidP="00FF78FE">
      <w:pPr>
        <w:pStyle w:val="a3"/>
        <w:jc w:val="both"/>
      </w:pPr>
      <w:r>
        <w:lastRenderedPageBreak/>
        <w:t xml:space="preserve">Мы исходим из того, что мошенничество в интернете подразумевает массовость и не может выполняться с одной учетной записи постоянно. Собрать все требуемые нами данные и пройти все предусмотренные проверки с </w:t>
      </w:r>
      <w:r w:rsidR="00924595">
        <w:t xml:space="preserve">украденными данными, без участия их владельца невозможно. Это значит, что </w:t>
      </w:r>
      <w:r w:rsidR="00C32242">
        <w:t xml:space="preserve">мошенники на целеные на большую аудиторию не смогут использовать сервис, он значительно усложнит их задачу и сделает её нерентабельной. А профессиональные мошенники, нацеленные на серьезные аферы, требующие </w:t>
      </w:r>
      <w:r w:rsidR="00600460">
        <w:t>серьезной подготовки,</w:t>
      </w:r>
      <w:r w:rsidR="00A501D1">
        <w:t xml:space="preserve"> будут заблокированы после первой жалобы, а все собранные данные будут переданы в полицию.</w:t>
      </w:r>
    </w:p>
    <w:p w14:paraId="5791ACD6" w14:textId="1AE28E84" w:rsidR="002A0181" w:rsidRDefault="002A0181" w:rsidP="00FF78FE">
      <w:pPr>
        <w:pStyle w:val="a3"/>
        <w:jc w:val="both"/>
      </w:pPr>
      <w:r>
        <w:t xml:space="preserve">Подчеркнём, что при каждом запросе данных о пользователе он будет получать уведомления и выражать своё согласие на их просмотр или сможет ответить отказом. Наши пользователи будут получать уведомления и в случае, если их возникнут попытки использования их данных с других аккаунтов или устройств. </w:t>
      </w:r>
    </w:p>
    <w:p w14:paraId="1474F74E" w14:textId="77777777" w:rsidR="004E3D4B" w:rsidRDefault="004E3D4B" w:rsidP="00FF78FE">
      <w:pPr>
        <w:pStyle w:val="a3"/>
        <w:jc w:val="both"/>
      </w:pPr>
    </w:p>
    <w:p w14:paraId="2F38111E" w14:textId="4CA7F1AE" w:rsidR="00000000" w:rsidRDefault="0069405D" w:rsidP="00FF78FE">
      <w:pPr>
        <w:pStyle w:val="a3"/>
        <w:jc w:val="both"/>
        <w:rPr>
          <w:rStyle w:val="a4"/>
        </w:rPr>
      </w:pPr>
      <w:r>
        <w:rPr>
          <w:rStyle w:val="a4"/>
        </w:rPr>
        <w:t>СПОСОБЫ ИДЕНТИФИКАЦИИ ПОЛЬЗОВАТЕЛЕЙ:</w:t>
      </w:r>
    </w:p>
    <w:p w14:paraId="61EF8AE8" w14:textId="36647CB1" w:rsidR="00C66F19" w:rsidRDefault="00C66F19" w:rsidP="00FF78FE">
      <w:pPr>
        <w:pStyle w:val="a3"/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 xml:space="preserve">В настоящее время всё больше становится </w:t>
      </w:r>
      <w:r w:rsidR="00B45531">
        <w:rPr>
          <w:rStyle w:val="a4"/>
          <w:b w:val="0"/>
          <w:bCs w:val="0"/>
        </w:rPr>
        <w:t>инструментов для</w:t>
      </w:r>
      <w:r>
        <w:rPr>
          <w:rStyle w:val="a4"/>
          <w:b w:val="0"/>
          <w:bCs w:val="0"/>
        </w:rPr>
        <w:t xml:space="preserve"> </w:t>
      </w:r>
      <w:r w:rsidR="00A23B50">
        <w:rPr>
          <w:rStyle w:val="a4"/>
          <w:b w:val="0"/>
          <w:bCs w:val="0"/>
        </w:rPr>
        <w:t>проверки пользователей, мы планируем использовать следующие их них</w:t>
      </w:r>
      <w:r w:rsidR="00A23B50" w:rsidRPr="00A23B50">
        <w:rPr>
          <w:rStyle w:val="a4"/>
          <w:b w:val="0"/>
          <w:bCs w:val="0"/>
        </w:rPr>
        <w:t>:</w:t>
      </w:r>
    </w:p>
    <w:p w14:paraId="481063AC" w14:textId="5C44D6B4" w:rsidR="00A23B50" w:rsidRDefault="00A23B50" w:rsidP="00FF78FE">
      <w:pPr>
        <w:pStyle w:val="a3"/>
        <w:numPr>
          <w:ilvl w:val="0"/>
          <w:numId w:val="7"/>
        </w:numPr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Вход через ЕСИА – подтвержденные учетным записи, где мы можем получить все необходимые данные о человеке</w:t>
      </w:r>
      <w:r w:rsidRPr="00A23B50">
        <w:rPr>
          <w:rStyle w:val="a4"/>
          <w:b w:val="0"/>
          <w:bCs w:val="0"/>
        </w:rPr>
        <w:t>;</w:t>
      </w:r>
    </w:p>
    <w:p w14:paraId="57EDA2C3" w14:textId="70930986" w:rsidR="00A23B50" w:rsidRDefault="00A23B50" w:rsidP="00FF78FE">
      <w:pPr>
        <w:pStyle w:val="a3"/>
        <w:numPr>
          <w:ilvl w:val="0"/>
          <w:numId w:val="7"/>
        </w:numPr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 xml:space="preserve">Подтверждение через банк клиент – банк уже проверил личность человека, при личном посещении офиса, </w:t>
      </w:r>
      <w:r w:rsidR="00B63D81">
        <w:rPr>
          <w:rStyle w:val="a4"/>
          <w:b w:val="0"/>
          <w:bCs w:val="0"/>
        </w:rPr>
        <w:t xml:space="preserve">нам достаточно получить доступ к банк-клиенту, чтобы верифицировать </w:t>
      </w:r>
      <w:r w:rsidR="00D77BDC">
        <w:rPr>
          <w:rStyle w:val="a4"/>
          <w:b w:val="0"/>
          <w:bCs w:val="0"/>
        </w:rPr>
        <w:t>указанные пользователям данные</w:t>
      </w:r>
      <w:r w:rsidR="00D77BDC" w:rsidRPr="00D77BDC">
        <w:rPr>
          <w:rStyle w:val="a4"/>
          <w:b w:val="0"/>
          <w:bCs w:val="0"/>
        </w:rPr>
        <w:t>;</w:t>
      </w:r>
    </w:p>
    <w:p w14:paraId="53E158E8" w14:textId="0B090CD9" w:rsidR="009541C1" w:rsidRDefault="009541C1" w:rsidP="00FF78FE">
      <w:pPr>
        <w:pStyle w:val="a3"/>
        <w:numPr>
          <w:ilvl w:val="0"/>
          <w:numId w:val="7"/>
        </w:numPr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Проверка данных по средствам партнеров, к примеру, предъявление документов в отделении операторов связи</w:t>
      </w:r>
      <w:r w:rsidRPr="009541C1">
        <w:rPr>
          <w:rStyle w:val="a4"/>
          <w:b w:val="0"/>
          <w:bCs w:val="0"/>
        </w:rPr>
        <w:t>;</w:t>
      </w:r>
    </w:p>
    <w:p w14:paraId="15126E86" w14:textId="75B1CA75" w:rsidR="00D77BDC" w:rsidRDefault="00D77BDC" w:rsidP="00FF78FE">
      <w:pPr>
        <w:pStyle w:val="a3"/>
        <w:numPr>
          <w:ilvl w:val="0"/>
          <w:numId w:val="7"/>
        </w:numPr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 xml:space="preserve">Проверка данных </w:t>
      </w:r>
      <w:r w:rsidR="009541C1">
        <w:rPr>
          <w:rStyle w:val="a4"/>
          <w:b w:val="0"/>
          <w:bCs w:val="0"/>
        </w:rPr>
        <w:t xml:space="preserve">внутренними ресурсами, где проводится </w:t>
      </w:r>
      <w:r w:rsidR="00D9353A">
        <w:rPr>
          <w:rStyle w:val="a4"/>
          <w:b w:val="0"/>
          <w:bCs w:val="0"/>
        </w:rPr>
        <w:t xml:space="preserve">перекрестная проверка данных пользователя и их совокупности по всем доступным, открытым базам данных, запрашивается видеозапись пользователя с представляемыми документами, проверка по НБКИ и сверка данных с предоставленными пользователями в банках. </w:t>
      </w:r>
    </w:p>
    <w:p w14:paraId="15686EEB" w14:textId="34B17BA0" w:rsidR="00A23B50" w:rsidRDefault="00A23B50" w:rsidP="00FF78FE">
      <w:pPr>
        <w:pStyle w:val="a3"/>
        <w:jc w:val="both"/>
        <w:rPr>
          <w:rStyle w:val="a4"/>
          <w:b w:val="0"/>
          <w:bCs w:val="0"/>
        </w:rPr>
      </w:pPr>
    </w:p>
    <w:p w14:paraId="17E07A93" w14:textId="19CB1DE4" w:rsidR="00403FEF" w:rsidRDefault="00403FEF" w:rsidP="00FF78FE">
      <w:pPr>
        <w:pStyle w:val="a3"/>
        <w:jc w:val="both"/>
        <w:rPr>
          <w:rStyle w:val="a4"/>
          <w:b w:val="0"/>
          <w:bCs w:val="0"/>
        </w:rPr>
      </w:pPr>
    </w:p>
    <w:p w14:paraId="2046680E" w14:textId="4812ABB7" w:rsidR="00403FEF" w:rsidRDefault="00403FEF" w:rsidP="00FF78FE">
      <w:pPr>
        <w:pStyle w:val="a3"/>
        <w:jc w:val="both"/>
        <w:rPr>
          <w:rStyle w:val="a4"/>
          <w:b w:val="0"/>
          <w:bCs w:val="0"/>
        </w:rPr>
      </w:pPr>
    </w:p>
    <w:p w14:paraId="44EE9DD9" w14:textId="79686B9B" w:rsidR="00403FEF" w:rsidRDefault="00403FEF" w:rsidP="00403FEF">
      <w:pPr>
        <w:pStyle w:val="a3"/>
        <w:jc w:val="both"/>
        <w:rPr>
          <w:rStyle w:val="a4"/>
          <w:b w:val="0"/>
          <w:bCs w:val="0"/>
        </w:rPr>
      </w:pPr>
    </w:p>
    <w:p w14:paraId="58E23718" w14:textId="69BBD960" w:rsidR="00403FEF" w:rsidRDefault="00403FEF" w:rsidP="00403FEF">
      <w:pPr>
        <w:pStyle w:val="a3"/>
        <w:ind w:left="-851"/>
        <w:jc w:val="both"/>
        <w:rPr>
          <w:rStyle w:val="a4"/>
        </w:rPr>
      </w:pPr>
      <w:r>
        <w:rPr>
          <w:b/>
          <w:bCs/>
          <w:noProof/>
        </w:rPr>
        <w:lastRenderedPageBreak/>
        <w:drawing>
          <wp:inline distT="0" distB="0" distL="0" distR="0" wp14:anchorId="77B469D9" wp14:editId="6F5B3DF3">
            <wp:extent cx="7143750" cy="9020175"/>
            <wp:effectExtent l="0" t="0" r="0" b="9525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902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4553" w14:textId="4E6D79B0" w:rsidR="00403FEF" w:rsidRDefault="00403FEF" w:rsidP="00403FEF">
      <w:pPr>
        <w:pStyle w:val="a3"/>
        <w:jc w:val="both"/>
        <w:rPr>
          <w:rStyle w:val="a4"/>
          <w:lang w:val="en-US"/>
        </w:rPr>
      </w:pPr>
      <w:r>
        <w:rPr>
          <w:rStyle w:val="a4"/>
        </w:rPr>
        <w:lastRenderedPageBreak/>
        <w:t>Номер телефона</w:t>
      </w:r>
      <w:r>
        <w:rPr>
          <w:rStyle w:val="a4"/>
          <w:lang w:val="en-US"/>
        </w:rPr>
        <w:t>:</w:t>
      </w:r>
    </w:p>
    <w:p w14:paraId="11D80366" w14:textId="74CF96B5" w:rsidR="00403FEF" w:rsidRPr="00403FEF" w:rsidRDefault="00403FEF" w:rsidP="00403FEF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rStyle w:val="a4"/>
          <w:b w:val="0"/>
          <w:bCs w:val="0"/>
        </w:rPr>
      </w:pPr>
      <w:r w:rsidRPr="00403FEF">
        <w:rPr>
          <w:rStyle w:val="a4"/>
          <w:b w:val="0"/>
          <w:bCs w:val="0"/>
        </w:rPr>
        <w:t>П</w:t>
      </w:r>
      <w:r>
        <w:rPr>
          <w:rStyle w:val="a4"/>
          <w:b w:val="0"/>
          <w:bCs w:val="0"/>
        </w:rPr>
        <w:t>ользователь вводит номер телефона</w:t>
      </w:r>
      <w:r w:rsidRPr="00403FEF">
        <w:rPr>
          <w:rStyle w:val="a4"/>
          <w:b w:val="0"/>
          <w:bCs w:val="0"/>
        </w:rPr>
        <w:t>;</w:t>
      </w:r>
    </w:p>
    <w:p w14:paraId="01111375" w14:textId="4D39B2DC" w:rsidR="00403FEF" w:rsidRDefault="00403FEF" w:rsidP="00403FEF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Система отправляет ему смс с кодом проверки</w:t>
      </w:r>
      <w:r w:rsidRPr="00403FEF">
        <w:rPr>
          <w:rStyle w:val="a4"/>
          <w:b w:val="0"/>
          <w:bCs w:val="0"/>
        </w:rPr>
        <w:t>;</w:t>
      </w:r>
    </w:p>
    <w:p w14:paraId="398F6F19" w14:textId="433825F1" w:rsidR="00403FEF" w:rsidRDefault="00403FEF" w:rsidP="00403FEF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Пользователь вводит номер телефона и подтверждает номер</w:t>
      </w:r>
      <w:r w:rsidRPr="00403FEF">
        <w:rPr>
          <w:rStyle w:val="a4"/>
          <w:b w:val="0"/>
          <w:bCs w:val="0"/>
        </w:rPr>
        <w:t>;</w:t>
      </w:r>
    </w:p>
    <w:p w14:paraId="5C146D69" w14:textId="6B215426" w:rsidR="00403FEF" w:rsidRPr="00403FEF" w:rsidRDefault="00403FEF" w:rsidP="00403FEF">
      <w:pPr>
        <w:pStyle w:val="a3"/>
        <w:spacing w:before="0" w:beforeAutospacing="0" w:after="0" w:afterAutospacing="0"/>
        <w:jc w:val="both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*В будущем возможна интеграция с операторами сотовой связи или отдельное меню входа в личный кабинет, где будет проверяться на чьё имя зарегистрирован номер. На первом этапе это будет просто проверка доступа к номеру.</w:t>
      </w:r>
    </w:p>
    <w:p w14:paraId="5BE1C434" w14:textId="4C138099" w:rsidR="00B81D3B" w:rsidRPr="00403FEF" w:rsidRDefault="00403FEF" w:rsidP="00403FEF">
      <w:pPr>
        <w:pStyle w:val="a3"/>
        <w:jc w:val="both"/>
        <w:rPr>
          <w:b/>
          <w:bCs/>
        </w:rPr>
      </w:pPr>
      <w:r>
        <w:rPr>
          <w:rStyle w:val="a4"/>
        </w:rPr>
        <w:t>П</w:t>
      </w:r>
      <w:r w:rsidR="0069405D" w:rsidRPr="00403FEF">
        <w:rPr>
          <w:rFonts w:eastAsia="Times New Roman"/>
          <w:b/>
          <w:bCs/>
        </w:rPr>
        <w:t xml:space="preserve">аспорта: </w:t>
      </w:r>
    </w:p>
    <w:p w14:paraId="14F57927" w14:textId="5724F0D6" w:rsidR="00000000" w:rsidRPr="00B81D3B" w:rsidRDefault="00B81D3B" w:rsidP="00FF78FE">
      <w:pPr>
        <w:pStyle w:val="a5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</w:rPr>
      </w:pPr>
      <w:r w:rsidRPr="00B81D3B">
        <w:rPr>
          <w:rFonts w:eastAsia="Times New Roman"/>
        </w:rPr>
        <w:t>Пользователь вводит паспортные данные</w:t>
      </w:r>
      <w:r>
        <w:rPr>
          <w:rFonts w:eastAsia="Times New Roman"/>
          <w:lang w:val="en-US"/>
        </w:rPr>
        <w:t>;</w:t>
      </w:r>
    </w:p>
    <w:p w14:paraId="3F38191C" w14:textId="01F112E8" w:rsidR="00B81D3B" w:rsidRDefault="00A52172" w:rsidP="00FF78FE">
      <w:pPr>
        <w:pStyle w:val="a5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Паспорт проверяется по базе УФМС</w:t>
      </w:r>
      <w:r w:rsidR="000447BF" w:rsidRPr="000447BF">
        <w:rPr>
          <w:rFonts w:eastAsia="Times New Roman"/>
        </w:rPr>
        <w:t>;</w:t>
      </w:r>
    </w:p>
    <w:p w14:paraId="186F01E9" w14:textId="6B15BD9F" w:rsidR="000447BF" w:rsidRDefault="000447BF" w:rsidP="00FF78FE">
      <w:pPr>
        <w:pStyle w:val="a5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Паспорт проверяется по базе МВД</w:t>
      </w:r>
      <w:r w:rsidRPr="000447BF">
        <w:rPr>
          <w:rFonts w:eastAsia="Times New Roman"/>
        </w:rPr>
        <w:t>;</w:t>
      </w:r>
    </w:p>
    <w:p w14:paraId="3C187FA9" w14:textId="0C8CAEE4" w:rsidR="000447BF" w:rsidRDefault="000447BF" w:rsidP="00FF78FE">
      <w:pPr>
        <w:pStyle w:val="a5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По указанному паспорту запрашивается ИНН и сверяются указанные данные</w:t>
      </w:r>
      <w:r w:rsidRPr="000447BF">
        <w:rPr>
          <w:rFonts w:eastAsia="Times New Roman"/>
        </w:rPr>
        <w:t>;</w:t>
      </w:r>
    </w:p>
    <w:p w14:paraId="70677111" w14:textId="1DE92454" w:rsidR="00403FEF" w:rsidRDefault="0035560C" w:rsidP="00403FEF">
      <w:pPr>
        <w:pStyle w:val="a5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 xml:space="preserve">Пользователь, из мобильного приложения, записывает </w:t>
      </w:r>
      <w:r w:rsidR="00AA0D08">
        <w:rPr>
          <w:rFonts w:eastAsia="Times New Roman"/>
        </w:rPr>
        <w:t>видеоролик</w:t>
      </w:r>
      <w:r>
        <w:rPr>
          <w:rFonts w:eastAsia="Times New Roman"/>
        </w:rPr>
        <w:t>, где видно его лицо и предъявляемый им документ</w:t>
      </w:r>
      <w:r w:rsidR="00473E61">
        <w:rPr>
          <w:rFonts w:eastAsia="Times New Roman"/>
        </w:rPr>
        <w:t>, по аналогии с проверкой при выдаче займов онлайн</w:t>
      </w:r>
      <w:r w:rsidR="00473E61" w:rsidRPr="00473E61">
        <w:rPr>
          <w:rFonts w:eastAsia="Times New Roman"/>
        </w:rPr>
        <w:t>;</w:t>
      </w:r>
    </w:p>
    <w:p w14:paraId="14237094" w14:textId="77777777" w:rsidR="00403FEF" w:rsidRPr="00403FEF" w:rsidRDefault="00403FEF" w:rsidP="00403FEF">
      <w:pPr>
        <w:pStyle w:val="a5"/>
        <w:spacing w:before="100" w:beforeAutospacing="1" w:after="100" w:afterAutospacing="1"/>
        <w:jc w:val="both"/>
        <w:rPr>
          <w:rFonts w:eastAsia="Times New Roman"/>
        </w:rPr>
      </w:pPr>
    </w:p>
    <w:p w14:paraId="268C5220" w14:textId="1059916B" w:rsidR="00473E61" w:rsidRPr="00403FEF" w:rsidRDefault="00473E61" w:rsidP="00403FEF">
      <w:pPr>
        <w:spacing w:before="100" w:beforeAutospacing="1" w:after="100" w:afterAutospacing="1"/>
        <w:jc w:val="both"/>
        <w:rPr>
          <w:rFonts w:eastAsia="Times New Roman"/>
        </w:rPr>
      </w:pPr>
      <w:r w:rsidRPr="00403FEF">
        <w:rPr>
          <w:rFonts w:eastAsia="Times New Roman"/>
          <w:b/>
          <w:bCs/>
        </w:rPr>
        <w:t>СНИЛС</w:t>
      </w:r>
      <w:r w:rsidRPr="00403FEF">
        <w:rPr>
          <w:rFonts w:eastAsia="Times New Roman"/>
          <w:lang w:val="en-US"/>
        </w:rPr>
        <w:t>:</w:t>
      </w:r>
    </w:p>
    <w:p w14:paraId="572C7FC0" w14:textId="33E97AD6" w:rsidR="00473E61" w:rsidRPr="00473E61" w:rsidRDefault="00401621" w:rsidP="00FF78FE">
      <w:p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Вторым документом,</w:t>
      </w:r>
      <w:r w:rsidR="00473E61">
        <w:rPr>
          <w:rFonts w:eastAsia="Times New Roman"/>
        </w:rPr>
        <w:t xml:space="preserve"> удостоверяющим </w:t>
      </w:r>
      <w:r>
        <w:rPr>
          <w:rFonts w:eastAsia="Times New Roman"/>
        </w:rPr>
        <w:t>личность,</w:t>
      </w:r>
      <w:r w:rsidR="00473E61">
        <w:rPr>
          <w:rFonts w:eastAsia="Times New Roman"/>
        </w:rPr>
        <w:t xml:space="preserve"> </w:t>
      </w:r>
      <w:r>
        <w:rPr>
          <w:rFonts w:eastAsia="Times New Roman"/>
        </w:rPr>
        <w:t>является СНИЛС, его данные требуются для перекрёстной проверки указываемых пользователем данных. Чем больше документов требуется для подтверждения, тем тяжелее мошенникам подделать эту личность.</w:t>
      </w:r>
    </w:p>
    <w:p w14:paraId="3D2DAFF3" w14:textId="77777777" w:rsidR="00403FEF" w:rsidRDefault="00403FEF" w:rsidP="00403FEF">
      <w:pPr>
        <w:spacing w:before="100" w:beforeAutospacing="1" w:after="100" w:afterAutospacing="1"/>
        <w:jc w:val="both"/>
        <w:rPr>
          <w:rFonts w:eastAsia="Times New Roman"/>
          <w:b/>
          <w:bCs/>
        </w:rPr>
      </w:pPr>
    </w:p>
    <w:p w14:paraId="264C930B" w14:textId="1CC3E07C" w:rsidR="00403FEF" w:rsidRPr="00403FEF" w:rsidRDefault="0069405D" w:rsidP="00403FEF">
      <w:pPr>
        <w:spacing w:before="100" w:beforeAutospacing="1" w:after="100" w:afterAutospacing="1"/>
        <w:jc w:val="both"/>
        <w:rPr>
          <w:rFonts w:eastAsia="Times New Roman"/>
          <w:b/>
          <w:bCs/>
        </w:rPr>
      </w:pPr>
      <w:r w:rsidRPr="00403FEF">
        <w:rPr>
          <w:rFonts w:eastAsia="Times New Roman"/>
          <w:b/>
          <w:bCs/>
        </w:rPr>
        <w:t xml:space="preserve">Подтверждение банковской карты: </w:t>
      </w:r>
    </w:p>
    <w:p w14:paraId="29C1ACEE" w14:textId="42112836" w:rsidR="00FF78FE" w:rsidRDefault="00FF78FE" w:rsidP="00FF78FE">
      <w:pPr>
        <w:pStyle w:val="a5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</w:rPr>
      </w:pPr>
      <w:r w:rsidRPr="00FF78FE">
        <w:rPr>
          <w:rFonts w:eastAsia="Times New Roman"/>
        </w:rPr>
        <w:t>П</w:t>
      </w:r>
      <w:r w:rsidR="0069405D" w:rsidRPr="00FF78FE">
        <w:rPr>
          <w:rFonts w:eastAsia="Times New Roman"/>
        </w:rPr>
        <w:t>ользователь привязывает банковскую карту</w:t>
      </w:r>
      <w:r>
        <w:rPr>
          <w:rFonts w:eastAsia="Times New Roman"/>
          <w:lang w:val="en-US"/>
        </w:rPr>
        <w:t>;</w:t>
      </w:r>
    </w:p>
    <w:p w14:paraId="28358B0F" w14:textId="27408167" w:rsidR="00000000" w:rsidRDefault="00FF78FE" w:rsidP="00FF78FE">
      <w:pPr>
        <w:pStyle w:val="a5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М</w:t>
      </w:r>
      <w:r w:rsidR="0069405D" w:rsidRPr="00FF78FE">
        <w:rPr>
          <w:rFonts w:eastAsia="Times New Roman"/>
        </w:rPr>
        <w:t>ы блокируем минима</w:t>
      </w:r>
      <w:r w:rsidR="0069405D" w:rsidRPr="00FF78FE">
        <w:rPr>
          <w:rFonts w:eastAsia="Times New Roman"/>
        </w:rPr>
        <w:t>льную сумму для её подтверждения</w:t>
      </w:r>
    </w:p>
    <w:p w14:paraId="70B10177" w14:textId="70BD4625" w:rsidR="00FF78FE" w:rsidRDefault="00FF78FE" w:rsidP="00FF78FE">
      <w:pPr>
        <w:pStyle w:val="a5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Пользователь указывает в приложении точную заблокированную сумму</w:t>
      </w:r>
      <w:r w:rsidRPr="00FF78FE">
        <w:rPr>
          <w:rFonts w:eastAsia="Times New Roman"/>
        </w:rPr>
        <w:t>;</w:t>
      </w:r>
    </w:p>
    <w:p w14:paraId="1ED6F329" w14:textId="1DA71AA3" w:rsidR="00FF78FE" w:rsidRDefault="00FF78FE" w:rsidP="00FF78FE">
      <w:pPr>
        <w:pStyle w:val="a5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В случае, если сумма ведена верно карта считается подтверждённой.</w:t>
      </w:r>
    </w:p>
    <w:p w14:paraId="2EB5A486" w14:textId="2EA28AE0" w:rsidR="00FF78FE" w:rsidRDefault="00FF78FE" w:rsidP="00FF78FE">
      <w:pPr>
        <w:pStyle w:val="a5"/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* Можно привязать только карту на собственное имя.</w:t>
      </w:r>
    </w:p>
    <w:p w14:paraId="2CB67431" w14:textId="77777777" w:rsidR="00403FEF" w:rsidRPr="00FF78FE" w:rsidRDefault="00403FEF" w:rsidP="00FF78FE">
      <w:pPr>
        <w:pStyle w:val="a5"/>
        <w:spacing w:before="100" w:beforeAutospacing="1" w:after="100" w:afterAutospacing="1"/>
        <w:jc w:val="both"/>
        <w:rPr>
          <w:rFonts w:eastAsia="Times New Roman"/>
        </w:rPr>
      </w:pPr>
    </w:p>
    <w:p w14:paraId="292499A3" w14:textId="5AA6401B" w:rsidR="00000000" w:rsidRPr="00403FEF" w:rsidRDefault="00FF78FE" w:rsidP="00FF78FE">
      <w:pPr>
        <w:spacing w:before="100" w:beforeAutospacing="1" w:after="100" w:afterAutospacing="1"/>
        <w:jc w:val="both"/>
        <w:rPr>
          <w:rFonts w:eastAsia="Times New Roman"/>
          <w:b/>
          <w:bCs/>
        </w:rPr>
      </w:pPr>
      <w:r w:rsidRPr="00403FEF">
        <w:rPr>
          <w:rFonts w:eastAsia="Times New Roman"/>
          <w:b/>
          <w:bCs/>
        </w:rPr>
        <w:t>Адрес</w:t>
      </w:r>
      <w:r w:rsidRPr="00403FEF">
        <w:rPr>
          <w:rFonts w:eastAsia="Times New Roman"/>
          <w:b/>
          <w:bCs/>
          <w:lang w:val="en-US"/>
        </w:rPr>
        <w:t>:</w:t>
      </w:r>
    </w:p>
    <w:p w14:paraId="36F626FF" w14:textId="30CE5B7E" w:rsidR="00FF78FE" w:rsidRPr="00FF78FE" w:rsidRDefault="00FF78FE" w:rsidP="00FF78FE">
      <w:p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 xml:space="preserve">Пользователь указывает адрес фактического проживания, который мы проверим, получив выписку из кредитной истории, где пользователь указывал свои адреса проживания. Сравнив их, мы сможем получить валидные данные. </w:t>
      </w:r>
    </w:p>
    <w:p w14:paraId="6F2D4DC2" w14:textId="6E9433D8" w:rsidR="00403FEF" w:rsidRDefault="00403FEF" w:rsidP="00403FEF">
      <w:pPr>
        <w:spacing w:before="100" w:beforeAutospacing="1" w:after="100" w:afterAutospacing="1"/>
        <w:jc w:val="both"/>
        <w:rPr>
          <w:rFonts w:eastAsia="Times New Roman"/>
          <w:b/>
          <w:bCs/>
        </w:rPr>
      </w:pPr>
    </w:p>
    <w:p w14:paraId="4695E093" w14:textId="7ED55206" w:rsidR="00403FEF" w:rsidRDefault="00403FEF" w:rsidP="00403FEF">
      <w:pPr>
        <w:spacing w:before="100" w:beforeAutospacing="1" w:after="100" w:afterAutospacing="1"/>
        <w:jc w:val="both"/>
        <w:rPr>
          <w:rFonts w:eastAsia="Times New Roman"/>
          <w:b/>
          <w:bCs/>
        </w:rPr>
      </w:pPr>
    </w:p>
    <w:p w14:paraId="58B89C3A" w14:textId="77777777" w:rsidR="00403FEF" w:rsidRDefault="00403FEF" w:rsidP="00403FEF">
      <w:pPr>
        <w:spacing w:before="100" w:beforeAutospacing="1" w:after="100" w:afterAutospacing="1"/>
        <w:jc w:val="both"/>
        <w:rPr>
          <w:rFonts w:eastAsia="Times New Roman"/>
          <w:b/>
          <w:bCs/>
        </w:rPr>
      </w:pPr>
    </w:p>
    <w:p w14:paraId="3C3E15B8" w14:textId="7B20E947" w:rsidR="00FF78FE" w:rsidRPr="00403FEF" w:rsidRDefault="0069405D" w:rsidP="00403FEF">
      <w:pPr>
        <w:spacing w:before="100" w:beforeAutospacing="1" w:after="100" w:afterAutospacing="1"/>
        <w:jc w:val="both"/>
        <w:rPr>
          <w:rFonts w:eastAsia="Times New Roman"/>
          <w:lang w:val="en-US"/>
        </w:rPr>
      </w:pPr>
      <w:r w:rsidRPr="00FF78FE">
        <w:rPr>
          <w:rFonts w:eastAsia="Times New Roman"/>
          <w:b/>
          <w:bCs/>
        </w:rPr>
        <w:lastRenderedPageBreak/>
        <w:t>Водительские права</w:t>
      </w:r>
      <w:r w:rsidR="00403FEF">
        <w:rPr>
          <w:rFonts w:eastAsia="Times New Roman"/>
          <w:b/>
          <w:bCs/>
          <w:lang w:val="en-US"/>
        </w:rPr>
        <w:t>:</w:t>
      </w:r>
    </w:p>
    <w:p w14:paraId="7C26DE39" w14:textId="3EBF6AAD" w:rsidR="00000000" w:rsidRDefault="00FF78FE" w:rsidP="00FF78FE">
      <w:p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По желанию пользователь сможет добавить в систему водительские права, что может быть актуально для оказания услуг в сфере авто и сделок с куплей</w:t>
      </w:r>
      <w:r w:rsidRPr="00FF78FE">
        <w:rPr>
          <w:rFonts w:eastAsia="Times New Roman"/>
        </w:rPr>
        <w:t>/</w:t>
      </w:r>
      <w:r>
        <w:rPr>
          <w:rFonts w:eastAsia="Times New Roman"/>
        </w:rPr>
        <w:t xml:space="preserve"> продажей транспорта.</w:t>
      </w:r>
    </w:p>
    <w:p w14:paraId="506C50A1" w14:textId="380D0888" w:rsidR="00FF78FE" w:rsidRDefault="00FF78FE" w:rsidP="00FF78FE">
      <w:p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 xml:space="preserve">Водительские права проверяются по базе ГИБДД и являются дополнительным подтверждением личности. </w:t>
      </w:r>
    </w:p>
    <w:p w14:paraId="670D2963" w14:textId="77777777" w:rsidR="00403FEF" w:rsidRDefault="00403FEF" w:rsidP="00FF78FE">
      <w:pPr>
        <w:spacing w:before="100" w:beforeAutospacing="1" w:after="100" w:afterAutospacing="1"/>
        <w:jc w:val="both"/>
        <w:rPr>
          <w:rFonts w:eastAsia="Times New Roman"/>
        </w:rPr>
      </w:pPr>
    </w:p>
    <w:p w14:paraId="7A283301" w14:textId="38A24001" w:rsidR="00000000" w:rsidRPr="00403FEF" w:rsidRDefault="00FF78FE" w:rsidP="00403FEF">
      <w:pPr>
        <w:pStyle w:val="a3"/>
        <w:jc w:val="both"/>
        <w:rPr>
          <w:b/>
          <w:bCs/>
          <w:lang w:val="en-US"/>
        </w:rPr>
      </w:pPr>
      <w:r w:rsidRPr="00FF78FE">
        <w:rPr>
          <w:b/>
          <w:bCs/>
        </w:rPr>
        <w:t>Разрешения</w:t>
      </w:r>
      <w:r w:rsidR="00403FEF">
        <w:rPr>
          <w:b/>
          <w:bCs/>
        </w:rPr>
        <w:t xml:space="preserve"> и данные</w:t>
      </w:r>
      <w:r w:rsidR="00403FEF">
        <w:rPr>
          <w:b/>
          <w:bCs/>
          <w:lang w:val="en-US"/>
        </w:rPr>
        <w:t>:</w:t>
      </w:r>
    </w:p>
    <w:p w14:paraId="1AE289B9" w14:textId="3D4E3436" w:rsidR="00403FEF" w:rsidRDefault="00FF78FE" w:rsidP="00FF78FE">
      <w:pPr>
        <w:pStyle w:val="a3"/>
        <w:jc w:val="both"/>
      </w:pPr>
      <w:r w:rsidRPr="00FF78FE">
        <w:t>В</w:t>
      </w:r>
      <w:r>
        <w:t xml:space="preserve"> рамках пользовательского соглашения мы получаем согласие пользователя на сбор таких данных как геолокация, модель телефона и другие цифровые данные, которые могут помочь правоохранительным органам в поиске злоумышленников. Если пользователь совершит правонарушение, то мы сможем оперативно предоставить адрес его фактического местоположения.</w:t>
      </w:r>
    </w:p>
    <w:p w14:paraId="0D47FC93" w14:textId="77777777" w:rsidR="00403FEF" w:rsidRPr="00FF78FE" w:rsidRDefault="00403FEF" w:rsidP="00FF78FE">
      <w:pPr>
        <w:pStyle w:val="a3"/>
        <w:jc w:val="both"/>
      </w:pPr>
    </w:p>
    <w:p w14:paraId="7339A8C4" w14:textId="49FB633E" w:rsidR="00000000" w:rsidRDefault="0069405D" w:rsidP="00FF78FE">
      <w:pPr>
        <w:pStyle w:val="a3"/>
        <w:jc w:val="both"/>
        <w:rPr>
          <w:rStyle w:val="a4"/>
        </w:rPr>
      </w:pPr>
      <w:r>
        <w:rPr>
          <w:rStyle w:val="a4"/>
        </w:rPr>
        <w:t>КАК ЭТО РАБОТАЕТ:</w:t>
      </w:r>
    </w:p>
    <w:p w14:paraId="433D3B8E" w14:textId="6E703178" w:rsidR="00000000" w:rsidRDefault="00FF78FE" w:rsidP="00FF78FE">
      <w:pPr>
        <w:pStyle w:val="a3"/>
        <w:jc w:val="both"/>
      </w:pPr>
      <w:r>
        <w:t>Пройдя регистрацию в системе и верифицировав свою личность</w:t>
      </w:r>
      <w:r w:rsidR="0069405D">
        <w:t xml:space="preserve"> пользователь получает уникальный идентификатор и ссылку на свой профиль в системе. </w:t>
      </w:r>
    </w:p>
    <w:p w14:paraId="1F228DCE" w14:textId="77777777" w:rsidR="00000000" w:rsidRDefault="0069405D" w:rsidP="00FF78FE">
      <w:pPr>
        <w:pStyle w:val="a3"/>
        <w:jc w:val="both"/>
      </w:pPr>
      <w:r>
        <w:t>В про</w:t>
      </w:r>
      <w:r>
        <w:t>филе будет отображаться список документов, которые подтвердил пользователь, к примеру:</w:t>
      </w:r>
    </w:p>
    <w:p w14:paraId="0BA6DBCD" w14:textId="77777777" w:rsidR="00000000" w:rsidRDefault="0069405D" w:rsidP="00FF78FE">
      <w:pPr>
        <w:pStyle w:val="a3"/>
        <w:jc w:val="both"/>
      </w:pPr>
      <w:r>
        <w:t>Иванов Иван Иванович</w:t>
      </w:r>
    </w:p>
    <w:p w14:paraId="1B4AF149" w14:textId="77777777" w:rsidR="00000000" w:rsidRDefault="0069405D" w:rsidP="00FF78F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Паспорт РФ </w:t>
      </w:r>
      <w:r>
        <w:rPr>
          <w:rStyle w:val="a4"/>
          <w:rFonts w:eastAsia="Times New Roman"/>
          <w:color w:val="000000"/>
        </w:rPr>
        <w:t>√</w:t>
      </w:r>
      <w:r>
        <w:rPr>
          <w:rStyle w:val="a4"/>
          <w:rFonts w:eastAsia="Times New Roman"/>
          <w:color w:val="000000"/>
        </w:rPr>
        <w:t> </w:t>
      </w:r>
    </w:p>
    <w:p w14:paraId="25173EA2" w14:textId="1DB146E1" w:rsidR="00000000" w:rsidRPr="00403FEF" w:rsidRDefault="0069405D" w:rsidP="00FF78F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Адрес </w:t>
      </w:r>
      <w:r>
        <w:rPr>
          <w:rFonts w:eastAsia="Times New Roman"/>
          <w:color w:val="000000"/>
        </w:rPr>
        <w:t>√</w:t>
      </w:r>
    </w:p>
    <w:p w14:paraId="34F8F769" w14:textId="60BB48C0" w:rsidR="00403FEF" w:rsidRDefault="00403FEF" w:rsidP="00FF78F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  <w:color w:val="000000"/>
        </w:rPr>
        <w:t>Номер телефона</w:t>
      </w:r>
      <w:r>
        <w:rPr>
          <w:rStyle w:val="a4"/>
          <w:rFonts w:eastAsia="Times New Roman"/>
          <w:color w:val="000000"/>
        </w:rPr>
        <w:t>√</w:t>
      </w:r>
    </w:p>
    <w:p w14:paraId="07CAA0C6" w14:textId="77777777" w:rsidR="00000000" w:rsidRDefault="0069405D" w:rsidP="00FF78F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Банковская карта </w:t>
      </w:r>
      <w:r>
        <w:rPr>
          <w:rFonts w:eastAsia="Times New Roman"/>
          <w:color w:val="000000"/>
        </w:rPr>
        <w:t>√</w:t>
      </w:r>
    </w:p>
    <w:p w14:paraId="03869032" w14:textId="77777777" w:rsidR="00000000" w:rsidRDefault="0069405D" w:rsidP="00FF78F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Водительские права </w:t>
      </w:r>
      <w:r>
        <w:rPr>
          <w:rFonts w:eastAsia="Times New Roman"/>
          <w:color w:val="000000"/>
        </w:rPr>
        <w:t>√</w:t>
      </w:r>
    </w:p>
    <w:p w14:paraId="5C566D7C" w14:textId="77777777" w:rsidR="00000000" w:rsidRDefault="0069405D" w:rsidP="00FF78FE">
      <w:pPr>
        <w:pStyle w:val="a3"/>
        <w:jc w:val="both"/>
      </w:pPr>
      <w:r>
        <w:t>Отдельно в профиле может быть указан рейтинг надежности пользователя. Особенно это будет актуально для пользователей, которые активно занимаются продажами. </w:t>
      </w:r>
    </w:p>
    <w:p w14:paraId="4C219D42" w14:textId="0E210969" w:rsidR="00000000" w:rsidRDefault="0069405D" w:rsidP="00FF78FE">
      <w:pPr>
        <w:pStyle w:val="a3"/>
        <w:jc w:val="both"/>
      </w:pPr>
      <w:r>
        <w:t>Система предусматривает различн</w:t>
      </w:r>
      <w:r>
        <w:t xml:space="preserve">ые уровни пользователей, где низший уровень - минимальное подтверждение, максимальный уровень - </w:t>
      </w:r>
      <w:r w:rsidR="00FF78FE">
        <w:t>пыльное</w:t>
      </w:r>
      <w:r>
        <w:t xml:space="preserve"> подтверждение личности.</w:t>
      </w:r>
    </w:p>
    <w:p w14:paraId="409AD354" w14:textId="2472C40F" w:rsidR="00000000" w:rsidRDefault="0069405D" w:rsidP="00FF78FE">
      <w:pPr>
        <w:pStyle w:val="a3"/>
        <w:jc w:val="both"/>
      </w:pPr>
      <w:r>
        <w:t>Далее, когда все данные пользователя уже находятся в системе и ему присвоен персональный идентификатор, он может:</w:t>
      </w:r>
    </w:p>
    <w:p w14:paraId="61D82ECA" w14:textId="77777777" w:rsidR="00FF78FE" w:rsidRDefault="00FF78FE" w:rsidP="00FF78FE">
      <w:pPr>
        <w:pStyle w:val="a3"/>
        <w:jc w:val="both"/>
      </w:pPr>
    </w:p>
    <w:p w14:paraId="0EAA1C01" w14:textId="77777777" w:rsidR="00000000" w:rsidRDefault="0069405D" w:rsidP="00FF78FE">
      <w:pPr>
        <w:pStyle w:val="a3"/>
        <w:numPr>
          <w:ilvl w:val="0"/>
          <w:numId w:val="8"/>
        </w:numPr>
        <w:jc w:val="both"/>
      </w:pPr>
      <w:r>
        <w:lastRenderedPageBreak/>
        <w:t xml:space="preserve">Использовать </w:t>
      </w:r>
      <w:r>
        <w:t>его при регистрации на различных сайтах (поддерживающих систему), что сократит время регистрации и избавит пользователя от необходимости заполнять все поля анкеты. </w:t>
      </w:r>
    </w:p>
    <w:p w14:paraId="2F0107B7" w14:textId="77777777" w:rsidR="00000000" w:rsidRDefault="0069405D" w:rsidP="00FF78FE">
      <w:pPr>
        <w:pStyle w:val="a3"/>
        <w:numPr>
          <w:ilvl w:val="0"/>
          <w:numId w:val="8"/>
        </w:numPr>
        <w:jc w:val="both"/>
      </w:pPr>
      <w:r>
        <w:t>Использовать его для взаимодействия между пользователями. В этом случае один пользователь о</w:t>
      </w:r>
      <w:r>
        <w:t>тправляет свой идентификатор другому пользователю, который может ввести его в мобильном приложении и увидеть профиль пользователя, уровень подтверждения личности и его рейтинг.  </w:t>
      </w:r>
    </w:p>
    <w:p w14:paraId="5591B78B" w14:textId="77777777" w:rsidR="00000000" w:rsidRDefault="0069405D" w:rsidP="00FF78FE">
      <w:pPr>
        <w:pStyle w:val="a3"/>
        <w:numPr>
          <w:ilvl w:val="0"/>
          <w:numId w:val="8"/>
        </w:numPr>
        <w:jc w:val="both"/>
      </w:pPr>
      <w:r>
        <w:t>В момент, когда один пользователь запрашивает профайл другого пользователя си</w:t>
      </w:r>
      <w:r>
        <w:t>стемы, то владелец профиля получает уведомление и может самостоятельно выбрать, какие данные отобразить запрашивающему. Он может показать закрытый профайл, где будет только перечень документов, предоставленных пользователем и способ их подтверждения или от</w:t>
      </w:r>
      <w:r>
        <w:t>крыть некоторые данные, к примеру, номер паспорта или банковской карты. </w:t>
      </w:r>
    </w:p>
    <w:p w14:paraId="523B34F3" w14:textId="77777777" w:rsidR="00000000" w:rsidRDefault="0069405D" w:rsidP="00FF78FE">
      <w:pPr>
        <w:pStyle w:val="a3"/>
        <w:numPr>
          <w:ilvl w:val="0"/>
          <w:numId w:val="8"/>
        </w:numPr>
        <w:jc w:val="both"/>
      </w:pPr>
      <w:r>
        <w:t>В этой системе запрашивающий данные пользователь получает необходимую информацию, но не получает сами электронные версии документов, а значит не может их использовать без ведома владе</w:t>
      </w:r>
      <w:r>
        <w:t>льца. </w:t>
      </w:r>
    </w:p>
    <w:p w14:paraId="446B25DE" w14:textId="274E649E" w:rsidR="00000000" w:rsidRDefault="0069405D" w:rsidP="00FF78FE">
      <w:pPr>
        <w:pStyle w:val="a3"/>
        <w:jc w:val="both"/>
      </w:pPr>
    </w:p>
    <w:p w14:paraId="0576B720" w14:textId="77777777" w:rsidR="00FF78FE" w:rsidRDefault="00FF78FE" w:rsidP="00FF78FE">
      <w:pPr>
        <w:pStyle w:val="a3"/>
        <w:jc w:val="both"/>
      </w:pPr>
    </w:p>
    <w:p w14:paraId="5D989C73" w14:textId="77777777" w:rsidR="00000000" w:rsidRDefault="0069405D" w:rsidP="00FF78FE">
      <w:pPr>
        <w:pStyle w:val="a3"/>
        <w:jc w:val="both"/>
      </w:pPr>
      <w:r>
        <w:rPr>
          <w:rStyle w:val="a4"/>
        </w:rPr>
        <w:t>СЦЕНАРИЙ:</w:t>
      </w:r>
    </w:p>
    <w:p w14:paraId="42B6C9B5" w14:textId="77777777" w:rsidR="00000000" w:rsidRDefault="0069405D" w:rsidP="00FF78FE">
      <w:pPr>
        <w:pStyle w:val="a3"/>
        <w:jc w:val="both"/>
      </w:pPr>
      <w:r>
        <w:t>Предположим, что один пользователь размещает объявление о продаже какой-либо вещи на Авито. Назовем его продавец. Другой пользователь хочет приобрести этот товар у Продавца. </w:t>
      </w:r>
    </w:p>
    <w:p w14:paraId="79650E1A" w14:textId="77777777" w:rsidR="00000000" w:rsidRDefault="0069405D" w:rsidP="00FF78FE">
      <w:pPr>
        <w:pStyle w:val="a3"/>
        <w:jc w:val="both"/>
      </w:pPr>
      <w:r>
        <w:t>Часто бывает, что Покупатель и Продавец находятся в разных горо</w:t>
      </w:r>
      <w:r>
        <w:t>дах. В этом случае Продавец отправляет свои данные, карту для оплаты и скан паспорта (чаще всего).  Покупатель вынужден отправить деньги "в слепую".</w:t>
      </w:r>
    </w:p>
    <w:p w14:paraId="34DAE41F" w14:textId="77777777" w:rsidR="00000000" w:rsidRDefault="0069405D" w:rsidP="00FF78FE">
      <w:pPr>
        <w:pStyle w:val="a3"/>
        <w:jc w:val="both"/>
      </w:pPr>
      <w:r>
        <w:t>Чаще всего именно в таких сделках проявляются мошенники. Отправляются купленные сканы паспортов, кредитка о</w:t>
      </w:r>
      <w:r>
        <w:t>бычно оформлена на другого человека. В случае, если Продавец оказывается добросовестным, то рискует уже он. Ведь отправляя электронные копии свои документов он не знает, как именно их использует Покупатель.</w:t>
      </w:r>
    </w:p>
    <w:p w14:paraId="4C6E49A9" w14:textId="77777777" w:rsidR="00000000" w:rsidRDefault="0069405D" w:rsidP="00FF78FE">
      <w:pPr>
        <w:pStyle w:val="a3"/>
        <w:jc w:val="both"/>
      </w:pPr>
      <w:r>
        <w:t>Как изменится сделка с нашим сервисом? Предположи</w:t>
      </w:r>
      <w:r>
        <w:t>м, что Продавец уже зарегистрировался и подтвердил свою личность. </w:t>
      </w:r>
    </w:p>
    <w:p w14:paraId="3E0CAE6A" w14:textId="77777777" w:rsidR="00000000" w:rsidRDefault="0069405D" w:rsidP="00FF78F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Покупатель запрашивает у Продавца его RussID </w:t>
      </w:r>
    </w:p>
    <w:p w14:paraId="078BE011" w14:textId="77777777" w:rsidR="00000000" w:rsidRDefault="0069405D" w:rsidP="00FF78F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Вводит его в приложении </w:t>
      </w:r>
    </w:p>
    <w:p w14:paraId="1C1FB190" w14:textId="77777777" w:rsidR="00000000" w:rsidRDefault="0069405D" w:rsidP="00FF78F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Продавец получает запрос и самостоятельно выбирает какие данные открыть (к примеру номер паспорта и банковской карты)</w:t>
      </w:r>
    </w:p>
    <w:p w14:paraId="06EB9C6F" w14:textId="77777777" w:rsidR="00000000" w:rsidRDefault="0069405D" w:rsidP="00FF78F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Покупатель убеждается, что личность Продавца подтверждена, банковская карта принадлежит именно ему, а все документы прошли необходимую проверку</w:t>
      </w:r>
    </w:p>
    <w:p w14:paraId="17DD0DDE" w14:textId="77777777" w:rsidR="00000000" w:rsidRDefault="0069405D" w:rsidP="00FF78F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Покупатель может ознакомиться с рейтингом продавца</w:t>
      </w:r>
    </w:p>
    <w:p w14:paraId="1669B253" w14:textId="77777777" w:rsidR="00000000" w:rsidRDefault="0069405D" w:rsidP="00FF78FE">
      <w:pPr>
        <w:pStyle w:val="a3"/>
        <w:jc w:val="both"/>
      </w:pPr>
      <w:r>
        <w:lastRenderedPageBreak/>
        <w:t>В итоге, мы минимизируем риск подлога. Перед покупателем пред</w:t>
      </w:r>
      <w:r>
        <w:t>стает не виртуальная личность, которая может сделать, что угодно и скрыться, а реальный человек, с подтвержденными документами, адресом, банковской картой.</w:t>
      </w:r>
    </w:p>
    <w:p w14:paraId="6FEAE83A" w14:textId="77777777" w:rsidR="00000000" w:rsidRDefault="0069405D" w:rsidP="00FF78FE">
      <w:pPr>
        <w:pStyle w:val="a3"/>
        <w:jc w:val="both"/>
      </w:pPr>
      <w:r>
        <w:t>В случае, если Продавец не исполнил своих обязательств, Покупатель сможет сообщить об этом администр</w:t>
      </w:r>
      <w:r>
        <w:t>ации системы, которая по запросу правоохранительных органов предоставит всю информацию о Продавце. </w:t>
      </w:r>
    </w:p>
    <w:p w14:paraId="21DBDD40" w14:textId="77777777" w:rsidR="00000000" w:rsidRDefault="0069405D" w:rsidP="00FF78FE">
      <w:pPr>
        <w:pStyle w:val="a3"/>
        <w:jc w:val="both"/>
      </w:pPr>
      <w:r>
        <w:t>К обычным документам добавляются цифровые следы пользователя, образующиеся при взаимодействии с приложением. </w:t>
      </w:r>
    </w:p>
    <w:p w14:paraId="0AC3B48C" w14:textId="77777777" w:rsidR="00000000" w:rsidRDefault="0069405D" w:rsidP="00FF78FE">
      <w:pPr>
        <w:pStyle w:val="a3"/>
        <w:jc w:val="both"/>
      </w:pPr>
    </w:p>
    <w:p w14:paraId="4CBBA1EF" w14:textId="77777777" w:rsidR="00000000" w:rsidRDefault="0069405D" w:rsidP="00FF78FE">
      <w:pPr>
        <w:pStyle w:val="a3"/>
        <w:jc w:val="both"/>
      </w:pPr>
    </w:p>
    <w:p w14:paraId="142BA1C3" w14:textId="469BD56E" w:rsidR="005A194E" w:rsidRDefault="0069405D" w:rsidP="00FF78FE">
      <w:pPr>
        <w:pStyle w:val="a3"/>
        <w:jc w:val="both"/>
      </w:pPr>
      <w:r>
        <w:rPr>
          <w:rStyle w:val="a4"/>
        </w:rPr>
        <w:t>МОНЕТИЗАЦИЯ</w:t>
      </w:r>
      <w:r>
        <w:t>:</w:t>
      </w:r>
    </w:p>
    <w:p w14:paraId="6357C196" w14:textId="55789414" w:rsidR="005A194E" w:rsidRDefault="005A194E" w:rsidP="00FF78FE">
      <w:pPr>
        <w:pStyle w:val="a3"/>
        <w:jc w:val="both"/>
      </w:pPr>
      <w:r>
        <w:t xml:space="preserve">Монетизация приложения складывается из </w:t>
      </w:r>
      <w:r>
        <w:rPr>
          <w:lang w:val="en-US"/>
        </w:rPr>
        <w:t>B</w:t>
      </w:r>
      <w:r w:rsidRPr="005A194E">
        <w:t>2</w:t>
      </w:r>
      <w:r>
        <w:rPr>
          <w:lang w:val="en-US"/>
        </w:rPr>
        <w:t>C</w:t>
      </w:r>
      <w:r w:rsidRPr="005A194E">
        <w:t xml:space="preserve"> </w:t>
      </w:r>
      <w:r>
        <w:t xml:space="preserve">и </w:t>
      </w:r>
      <w:r>
        <w:rPr>
          <w:lang w:val="en-US"/>
        </w:rPr>
        <w:t>B</w:t>
      </w:r>
      <w:r w:rsidRPr="005A194E">
        <w:t>2</w:t>
      </w:r>
      <w:r>
        <w:rPr>
          <w:lang w:val="en-US"/>
        </w:rPr>
        <w:t>B</w:t>
      </w:r>
      <w:r w:rsidRPr="005A194E">
        <w:t xml:space="preserve"> </w:t>
      </w:r>
      <w:r>
        <w:t>сегмента</w:t>
      </w:r>
      <w:r w:rsidRPr="005A194E">
        <w:t>:</w:t>
      </w:r>
    </w:p>
    <w:p w14:paraId="0DD5A9D9" w14:textId="3989913B" w:rsidR="005A194E" w:rsidRPr="005A194E" w:rsidRDefault="005A194E" w:rsidP="00FF78FE">
      <w:pPr>
        <w:pStyle w:val="a3"/>
        <w:jc w:val="both"/>
      </w:pPr>
      <w:r>
        <w:t xml:space="preserve">В </w:t>
      </w:r>
      <w:r>
        <w:rPr>
          <w:lang w:val="en-US"/>
        </w:rPr>
        <w:t>B</w:t>
      </w:r>
      <w:r w:rsidRPr="005A194E">
        <w:t>2</w:t>
      </w:r>
      <w:r>
        <w:rPr>
          <w:lang w:val="en-US"/>
        </w:rPr>
        <w:t>C</w:t>
      </w:r>
      <w:r w:rsidRPr="005A194E">
        <w:t>:</w:t>
      </w:r>
    </w:p>
    <w:p w14:paraId="733C8917" w14:textId="48E6501A" w:rsidR="005A194E" w:rsidRDefault="0069405D" w:rsidP="00FF78FE">
      <w:pPr>
        <w:pStyle w:val="a3"/>
        <w:jc w:val="both"/>
      </w:pPr>
      <w:r>
        <w:t>Система будет распространяться между пользователями по freemi</w:t>
      </w:r>
      <w:r>
        <w:t xml:space="preserve">um модели. В бесплатной версии будет размещаться реклама. </w:t>
      </w:r>
    </w:p>
    <w:p w14:paraId="1600D899" w14:textId="26078922" w:rsidR="005A194E" w:rsidRDefault="0069405D" w:rsidP="00FF78FE">
      <w:pPr>
        <w:pStyle w:val="a3"/>
        <w:jc w:val="both"/>
      </w:pPr>
      <w:r>
        <w:t>В платной версии, распространяемой по подписке, не будет показов рекламы и будут расширенные функции ориентированных, в первую очередь, на профессиональных продавцов. </w:t>
      </w:r>
    </w:p>
    <w:p w14:paraId="0A24A210" w14:textId="69531173" w:rsidR="005A194E" w:rsidRDefault="005A194E" w:rsidP="00FF78FE">
      <w:pPr>
        <w:pStyle w:val="a3"/>
        <w:jc w:val="both"/>
      </w:pPr>
      <w:r>
        <w:t>За отдельную плату может предоставляться заказ сводки информации из открытых источников (в рамках законодательства) о контрагенте. К примеру, внутренней покупкой может стать вывод информации о проверке пользователей через открытые базы данных, розыска, судебных производств, банкротства, скоринга кредитной истории и другой информации, что значительно сэкономить время на проверку пользователя.</w:t>
      </w:r>
    </w:p>
    <w:p w14:paraId="674422C6" w14:textId="568E6BBF" w:rsidR="005A194E" w:rsidRPr="005A194E" w:rsidRDefault="005A194E" w:rsidP="00FF78FE">
      <w:pPr>
        <w:pStyle w:val="a3"/>
        <w:jc w:val="both"/>
      </w:pPr>
      <w:r>
        <w:rPr>
          <w:lang w:val="en-US"/>
        </w:rPr>
        <w:t>B</w:t>
      </w:r>
      <w:r w:rsidRPr="005A194E">
        <w:t>2</w:t>
      </w:r>
      <w:r>
        <w:rPr>
          <w:lang w:val="en-US"/>
        </w:rPr>
        <w:t>B</w:t>
      </w:r>
      <w:r w:rsidRPr="005A194E">
        <w:t>:</w:t>
      </w:r>
    </w:p>
    <w:p w14:paraId="09D0B049" w14:textId="67AF5A32" w:rsidR="005A194E" w:rsidRDefault="005A194E" w:rsidP="00FF78FE">
      <w:pPr>
        <w:pStyle w:val="a3"/>
        <w:jc w:val="both"/>
      </w:pPr>
      <w:r>
        <w:t xml:space="preserve">Мы планируем взимать оплату подключений сторонних сервисов к нашей системе.  </w:t>
      </w:r>
    </w:p>
    <w:p w14:paraId="7C826497" w14:textId="3558D151" w:rsidR="00000000" w:rsidRDefault="005A194E" w:rsidP="005A194E">
      <w:pPr>
        <w:pStyle w:val="a3"/>
        <w:jc w:val="both"/>
      </w:pPr>
      <w:r>
        <w:t xml:space="preserve">С нашей стороны будут предоставлены виджеты и открытое </w:t>
      </w:r>
      <w:r>
        <w:rPr>
          <w:lang w:val="en-US"/>
        </w:rPr>
        <w:t>API</w:t>
      </w:r>
      <w:r>
        <w:t xml:space="preserve">. Наши партнеры смогут интегрировать наши возможности в свои сервисы и предоставить своим пользователям новые возможности и уровень защиты. </w:t>
      </w:r>
    </w:p>
    <w:p w14:paraId="2B62DDC1" w14:textId="4DC1684D" w:rsidR="005A194E" w:rsidRDefault="005A194E" w:rsidP="005A194E">
      <w:pPr>
        <w:pStyle w:val="a3"/>
        <w:jc w:val="both"/>
      </w:pPr>
      <w:r>
        <w:t xml:space="preserve">Юридическим лицам могут быть доступны расширенные опции по проверке пользователей. </w:t>
      </w:r>
    </w:p>
    <w:p w14:paraId="3159F296" w14:textId="77777777" w:rsidR="0069405D" w:rsidRDefault="0069405D">
      <w:pPr>
        <w:pStyle w:val="a3"/>
      </w:pPr>
    </w:p>
    <w:sectPr w:rsidR="0069405D" w:rsidSect="00403FEF">
      <w:pgSz w:w="12240" w:h="15840"/>
      <w:pgMar w:top="993" w:right="1440" w:bottom="1418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CDD"/>
    <w:multiLevelType w:val="multilevel"/>
    <w:tmpl w:val="C14A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358FD"/>
    <w:multiLevelType w:val="multilevel"/>
    <w:tmpl w:val="78BA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D6940"/>
    <w:multiLevelType w:val="multilevel"/>
    <w:tmpl w:val="0346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60082"/>
    <w:multiLevelType w:val="multilevel"/>
    <w:tmpl w:val="2EF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B2DD2"/>
    <w:multiLevelType w:val="hybridMultilevel"/>
    <w:tmpl w:val="4388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0600A"/>
    <w:multiLevelType w:val="hybridMultilevel"/>
    <w:tmpl w:val="568A6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55CDA"/>
    <w:multiLevelType w:val="hybridMultilevel"/>
    <w:tmpl w:val="9336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34BD0"/>
    <w:multiLevelType w:val="hybridMultilevel"/>
    <w:tmpl w:val="39D4E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73550"/>
    <w:multiLevelType w:val="hybridMultilevel"/>
    <w:tmpl w:val="04E2A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312A2"/>
    <w:multiLevelType w:val="hybridMultilevel"/>
    <w:tmpl w:val="FAECD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518EB"/>
    <w:multiLevelType w:val="hybridMultilevel"/>
    <w:tmpl w:val="5FA83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D5"/>
    <w:rsid w:val="000447BF"/>
    <w:rsid w:val="00216B29"/>
    <w:rsid w:val="002A0181"/>
    <w:rsid w:val="0035560C"/>
    <w:rsid w:val="00401621"/>
    <w:rsid w:val="00403FEF"/>
    <w:rsid w:val="00473E61"/>
    <w:rsid w:val="004E3D4B"/>
    <w:rsid w:val="00526915"/>
    <w:rsid w:val="005403A0"/>
    <w:rsid w:val="005A194E"/>
    <w:rsid w:val="00600460"/>
    <w:rsid w:val="00636D70"/>
    <w:rsid w:val="0069405D"/>
    <w:rsid w:val="006C7978"/>
    <w:rsid w:val="00717731"/>
    <w:rsid w:val="008E2CFF"/>
    <w:rsid w:val="00924595"/>
    <w:rsid w:val="009541C1"/>
    <w:rsid w:val="00A23B50"/>
    <w:rsid w:val="00A501D1"/>
    <w:rsid w:val="00A52172"/>
    <w:rsid w:val="00A54684"/>
    <w:rsid w:val="00AA0D08"/>
    <w:rsid w:val="00B45531"/>
    <w:rsid w:val="00B63D81"/>
    <w:rsid w:val="00B81D3B"/>
    <w:rsid w:val="00C02023"/>
    <w:rsid w:val="00C32242"/>
    <w:rsid w:val="00C66F19"/>
    <w:rsid w:val="00C719D5"/>
    <w:rsid w:val="00C851DE"/>
    <w:rsid w:val="00C87208"/>
    <w:rsid w:val="00D77BDC"/>
    <w:rsid w:val="00D77EC3"/>
    <w:rsid w:val="00D9353A"/>
    <w:rsid w:val="00F34A01"/>
    <w:rsid w:val="00FE0E31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852200"/>
  <w15:chartTrackingRefBased/>
  <w15:docId w15:val="{AC5E6260-A17D-4446-8FB7-1AE47EFD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B8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проека</vt:lpstr>
    </vt:vector>
  </TitlesOfParts>
  <Company>HP</Company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проека</dc:title>
  <dc:subject/>
  <dc:creator>Эдуард Кондратьев</dc:creator>
  <cp:keywords/>
  <dc:description/>
  <cp:lastModifiedBy>Эдуард Кондратьев</cp:lastModifiedBy>
  <cp:revision>6</cp:revision>
  <dcterms:created xsi:type="dcterms:W3CDTF">2020-04-05T14:44:00Z</dcterms:created>
  <dcterms:modified xsi:type="dcterms:W3CDTF">2020-04-05T16:25:00Z</dcterms:modified>
</cp:coreProperties>
</file>